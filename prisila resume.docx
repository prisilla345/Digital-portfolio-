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B7C6027" w14:textId="77777777" w:rsidTr="001B2ABD">
        <w:tc>
          <w:tcPr>
            <w:tcW w:w="3600" w:type="dxa"/>
          </w:tcPr>
          <w:p w14:paraId="55DC2A28" w14:textId="78D8F0C8" w:rsidR="004D3011" w:rsidRPr="00BC2D1C" w:rsidRDefault="002A61A1" w:rsidP="003818C7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5E67C6F" wp14:editId="6DC45EB8">
                  <wp:extent cx="2514600" cy="4563533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0487" cy="4592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A4A270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9C84A55" w14:textId="77777777" w:rsidR="003818C7" w:rsidRPr="003818C7" w:rsidRDefault="003818C7" w:rsidP="00036450">
            <w:pPr>
              <w:pStyle w:val="Heading2"/>
              <w:rPr>
                <w:sz w:val="96"/>
                <w:szCs w:val="96"/>
              </w:rPr>
            </w:pPr>
            <w:r w:rsidRPr="003818C7">
              <w:rPr>
                <w:sz w:val="96"/>
                <w:szCs w:val="96"/>
              </w:rPr>
              <w:t>Protfolio</w:t>
            </w:r>
          </w:p>
          <w:p w14:paraId="63D84C0F" w14:textId="77777777" w:rsidR="003818C7" w:rsidRDefault="003818C7" w:rsidP="00036450">
            <w:pPr>
              <w:pStyle w:val="Heading2"/>
            </w:pPr>
            <w:r>
              <w:t>resume</w:t>
            </w:r>
          </w:p>
          <w:sdt>
            <w:sdtPr>
              <w:id w:val="1049110328"/>
              <w:placeholder>
                <w:docPart w:val="AB816BFEC6F642C4A4B3EBAEAC9D165A"/>
              </w:placeholder>
              <w:temporary/>
              <w:showingPlcHdr/>
              <w15:appearance w15:val="hidden"/>
            </w:sdtPr>
            <w:sdtEndPr/>
            <w:sdtContent>
              <w:p w14:paraId="7BEAC997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7944A681" w14:textId="77777777" w:rsidR="00036450" w:rsidRDefault="003818C7" w:rsidP="00036450">
            <w:r>
              <w:t>2018 _ 2021                    Government Girls Higer Secondary school</w:t>
            </w:r>
          </w:p>
          <w:p w14:paraId="59B49E6B" w14:textId="77777777" w:rsidR="003818C7" w:rsidRDefault="003818C7" w:rsidP="00036450">
            <w:r>
              <w:t>2020_2024                     BCA(Pursuing) at Thavathiru Santhaliga Adigalart</w:t>
            </w:r>
          </w:p>
          <w:p w14:paraId="012E5CF2" w14:textId="77777777" w:rsidR="00517AB1" w:rsidRDefault="00517AB1" w:rsidP="00036450">
            <w:pPr>
              <w:pStyle w:val="Heading2"/>
            </w:pPr>
          </w:p>
          <w:p w14:paraId="6AB05CDE" w14:textId="77777777" w:rsidR="00036450" w:rsidRDefault="003818C7" w:rsidP="00036450">
            <w:pPr>
              <w:pStyle w:val="Heading2"/>
            </w:pPr>
            <w:r>
              <w:t>skills</w:t>
            </w:r>
          </w:p>
          <w:p w14:paraId="0AE7B042" w14:textId="77777777" w:rsidR="00036450" w:rsidRDefault="003818C7" w:rsidP="00B359E4">
            <w:pPr>
              <w:pStyle w:val="Heading4"/>
            </w:pPr>
            <w:r>
              <w:t>*JAVASCRIPT ___ medium</w:t>
            </w:r>
          </w:p>
          <w:p w14:paraId="7561795D" w14:textId="77777777" w:rsidR="003818C7" w:rsidRDefault="003818C7" w:rsidP="003818C7">
            <w:r>
              <w:t xml:space="preserve">*CSS _____ very well </w:t>
            </w:r>
          </w:p>
          <w:p w14:paraId="3779D720" w14:textId="77777777" w:rsidR="003818C7" w:rsidRPr="003818C7" w:rsidRDefault="003818C7" w:rsidP="003818C7">
            <w:r>
              <w:t>* HTML</w:t>
            </w:r>
            <w:r w:rsidR="00517AB1">
              <w:t xml:space="preserve"> _____ very well</w:t>
            </w:r>
          </w:p>
          <w:p w14:paraId="583EC7A8" w14:textId="77777777" w:rsidR="00036450" w:rsidRPr="00036450" w:rsidRDefault="00036450" w:rsidP="00B359E4">
            <w:pPr>
              <w:pStyle w:val="Date"/>
            </w:pPr>
          </w:p>
          <w:p w14:paraId="7B7E5A7C" w14:textId="77777777" w:rsidR="00036450" w:rsidRDefault="00036450" w:rsidP="00036450">
            <w:r w:rsidRPr="00036450">
              <w:t xml:space="preserve"> </w:t>
            </w:r>
          </w:p>
          <w:p w14:paraId="39623AD0" w14:textId="77777777" w:rsidR="004D3011" w:rsidRDefault="004D3011" w:rsidP="00036450"/>
          <w:p w14:paraId="08770978" w14:textId="77777777" w:rsidR="00036450" w:rsidRDefault="00517AB1" w:rsidP="00036450">
            <w:pPr>
              <w:pStyle w:val="Heading2"/>
            </w:pPr>
            <w:r>
              <w:t>DETAILS</w:t>
            </w:r>
          </w:p>
          <w:p w14:paraId="59B2F425" w14:textId="77777777" w:rsidR="00036450" w:rsidRDefault="00517AB1" w:rsidP="004D3011">
            <w:pPr>
              <w:rPr>
                <w:noProof/>
                <w:color w:val="000000" w:themeColor="text1"/>
                <w:sz w:val="48"/>
                <w:szCs w:val="48"/>
                <w:lang w:eastAsia="en-US"/>
              </w:rPr>
            </w:pPr>
            <w:r>
              <w:rPr>
                <w:noProof/>
                <w:color w:val="000000" w:themeColor="text1"/>
                <w:sz w:val="48"/>
                <w:szCs w:val="48"/>
                <w:lang w:eastAsia="en-US"/>
              </w:rPr>
              <w:t xml:space="preserve">             </w:t>
            </w:r>
            <w:r w:rsidRPr="00517AB1">
              <w:rPr>
                <w:noProof/>
                <w:color w:val="000000" w:themeColor="text1"/>
                <w:sz w:val="48"/>
                <w:szCs w:val="48"/>
                <w:lang w:eastAsia="en-US"/>
              </w:rPr>
              <w:t xml:space="preserve">  RESUME</w:t>
            </w:r>
          </w:p>
          <w:p w14:paraId="414D0815" w14:textId="77777777" w:rsidR="00517AB1" w:rsidRPr="00517AB1" w:rsidRDefault="00517AB1" w:rsidP="004D3011">
            <w:pPr>
              <w:rPr>
                <w:noProof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noProof/>
                <w:color w:val="000000" w:themeColor="text1"/>
                <w:sz w:val="48"/>
                <w:szCs w:val="48"/>
                <w:lang w:eastAsia="en-US"/>
              </w:rPr>
              <w:t xml:space="preserve">                  </w:t>
            </w:r>
            <w:r>
              <w:rPr>
                <w:noProof/>
                <w:color w:val="000000" w:themeColor="text1"/>
                <w:sz w:val="24"/>
                <w:szCs w:val="24"/>
                <w:lang w:eastAsia="en-US"/>
              </w:rPr>
              <w:t>Click here</w:t>
            </w:r>
          </w:p>
          <w:p w14:paraId="433BE2E6" w14:textId="77777777" w:rsidR="00517AB1" w:rsidRPr="00517AB1" w:rsidRDefault="00517AB1" w:rsidP="004D3011">
            <w:pPr>
              <w:rPr>
                <w:color w:val="FFFFFF" w:themeColor="background1"/>
                <w:sz w:val="48"/>
                <w:szCs w:val="48"/>
              </w:rPr>
            </w:pPr>
          </w:p>
        </w:tc>
      </w:tr>
    </w:tbl>
    <w:p w14:paraId="1D81A6C4" w14:textId="77777777" w:rsidR="0043117B" w:rsidRDefault="00517AB1" w:rsidP="003818C7">
      <w:pPr>
        <w:tabs>
          <w:tab w:val="left" w:pos="990"/>
        </w:tabs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23892" wp14:editId="44FE18D1">
                <wp:simplePos x="0" y="0"/>
                <wp:positionH relativeFrom="column">
                  <wp:posOffset>-26894</wp:posOffset>
                </wp:positionH>
                <wp:positionV relativeFrom="paragraph">
                  <wp:posOffset>371512</wp:posOffset>
                </wp:positionV>
                <wp:extent cx="2030506" cy="26894"/>
                <wp:effectExtent l="0" t="0" r="27305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0506" cy="26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8E78B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29.25pt" to="157.8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" strokecolor="#e32d91 [3204]" strokeweight=".5pt">
                <v:stroke joinstyle="miter"/>
              </v:line>
            </w:pict>
          </mc:Fallback>
        </mc:AlternateContent>
      </w:r>
      <w:r>
        <w:rPr>
          <w:sz w:val="36"/>
          <w:szCs w:val="36"/>
        </w:rPr>
        <w:t>PROFILE INFO</w:t>
      </w:r>
    </w:p>
    <w:p w14:paraId="11E76494" w14:textId="77777777" w:rsidR="00517AB1" w:rsidRDefault="00517AB1" w:rsidP="003818C7">
      <w:pPr>
        <w:tabs>
          <w:tab w:val="left" w:pos="990"/>
        </w:tabs>
        <w:rPr>
          <w:sz w:val="36"/>
          <w:szCs w:val="36"/>
        </w:rPr>
      </w:pPr>
    </w:p>
    <w:p w14:paraId="750A3E28" w14:textId="6C2ECCEF" w:rsid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36"/>
          <w:szCs w:val="36"/>
        </w:rPr>
        <w:t>*</w:t>
      </w:r>
      <w:r w:rsidR="002A61A1">
        <w:rPr>
          <w:sz w:val="24"/>
          <w:szCs w:val="24"/>
        </w:rPr>
        <w:t>PRISILLA.</w:t>
      </w:r>
      <w:r w:rsidR="00BC2D1C">
        <w:rPr>
          <w:sz w:val="24"/>
          <w:szCs w:val="24"/>
        </w:rPr>
        <w:t>S</w:t>
      </w:r>
    </w:p>
    <w:p w14:paraId="24FF6DCF" w14:textId="77777777" w:rsid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*Student of Thavathiru Santhaliga</w:t>
      </w:r>
    </w:p>
    <w:p w14:paraId="7624599D" w14:textId="77777777" w:rsid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 xml:space="preserve">Adigalar Arts Science And Tamil </w:t>
      </w:r>
    </w:p>
    <w:p w14:paraId="6B8EDDCF" w14:textId="77777777" w:rsid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College</w:t>
      </w:r>
    </w:p>
    <w:p w14:paraId="62E03F1D" w14:textId="77777777" w:rsidR="00517AB1" w:rsidRDefault="00517AB1" w:rsidP="003818C7">
      <w:pPr>
        <w:tabs>
          <w:tab w:val="left" w:pos="990"/>
        </w:tabs>
        <w:rPr>
          <w:sz w:val="24"/>
          <w:szCs w:val="24"/>
        </w:rPr>
      </w:pPr>
    </w:p>
    <w:p w14:paraId="4FE2318C" w14:textId="77777777" w:rsidR="00517AB1" w:rsidRDefault="00517AB1" w:rsidP="003818C7">
      <w:pPr>
        <w:tabs>
          <w:tab w:val="left" w:pos="990"/>
        </w:tabs>
        <w:rPr>
          <w:sz w:val="36"/>
          <w:szCs w:val="36"/>
        </w:rPr>
      </w:pPr>
      <w:r>
        <w:rPr>
          <w:sz w:val="40"/>
          <w:szCs w:val="40"/>
        </w:rPr>
        <w:t>M</w:t>
      </w:r>
      <w:r>
        <w:rPr>
          <w:sz w:val="36"/>
          <w:szCs w:val="36"/>
        </w:rPr>
        <w:t>Y ADDRESS</w:t>
      </w:r>
    </w:p>
    <w:p w14:paraId="3393A4EC" w14:textId="77777777" w:rsidR="00517AB1" w:rsidRDefault="00517AB1" w:rsidP="003818C7">
      <w:pPr>
        <w:tabs>
          <w:tab w:val="left" w:pos="990"/>
        </w:tabs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6109FC" wp14:editId="630AE869">
                <wp:simplePos x="0" y="0"/>
                <wp:positionH relativeFrom="column">
                  <wp:posOffset>40341</wp:posOffset>
                </wp:positionH>
                <wp:positionV relativeFrom="paragraph">
                  <wp:posOffset>32086</wp:posOffset>
                </wp:positionV>
                <wp:extent cx="2218765" cy="0"/>
                <wp:effectExtent l="0" t="0" r="2921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8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7DDFF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pt,2.55pt" to="177.9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" strokecolor="#e32d91 [3204]" strokeweight=".5pt">
                <v:stroke joinstyle="miter"/>
              </v:line>
            </w:pict>
          </mc:Fallback>
        </mc:AlternateContent>
      </w:r>
      <w:r>
        <w:rPr>
          <w:sz w:val="36"/>
          <w:szCs w:val="36"/>
        </w:rPr>
        <w:t xml:space="preserve"> </w:t>
      </w:r>
    </w:p>
    <w:p w14:paraId="422ABC23" w14:textId="41C35A8E" w:rsidR="00517AB1" w:rsidRPr="002A61A1" w:rsidRDefault="002A61A1" w:rsidP="002A61A1">
      <w:pPr>
        <w:pStyle w:val="ListParagraph"/>
        <w:numPr>
          <w:ilvl w:val="0"/>
          <w:numId w:val="1"/>
        </w:num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Nailapalayam kuniyamuthur</w:t>
      </w:r>
      <w:r w:rsidR="00BC2D1C" w:rsidRPr="002A61A1">
        <w:rPr>
          <w:sz w:val="24"/>
          <w:szCs w:val="24"/>
        </w:rPr>
        <w:t xml:space="preserve"> </w:t>
      </w:r>
      <w:r w:rsidR="00517AB1" w:rsidRPr="002A61A1">
        <w:rPr>
          <w:sz w:val="24"/>
          <w:szCs w:val="24"/>
        </w:rPr>
        <w:t>Coimbatore _ 641007</w:t>
      </w:r>
    </w:p>
    <w:bookmarkStart w:id="0" w:name="_GoBack"/>
    <w:bookmarkEnd w:id="0"/>
    <w:p w14:paraId="7C8072B6" w14:textId="6FB79A4C" w:rsidR="00517AB1" w:rsidRDefault="002A61A1" w:rsidP="003818C7">
      <w:pPr>
        <w:tabs>
          <w:tab w:val="left" w:pos="990"/>
        </w:tabs>
        <w:rPr>
          <w:sz w:val="24"/>
          <w:szCs w:val="24"/>
        </w:rPr>
      </w:pPr>
      <w:r>
        <w:rPr>
          <w:rStyle w:val="Hyperlink"/>
          <w:sz w:val="24"/>
          <w:szCs w:val="24"/>
        </w:rPr>
        <w:fldChar w:fldCharType="begin"/>
      </w:r>
      <w:r>
        <w:rPr>
          <w:rStyle w:val="Hyperlink"/>
          <w:sz w:val="24"/>
          <w:szCs w:val="24"/>
        </w:rPr>
        <w:instrText xml:space="preserve"> HYPERLINK "mailto:</w:instrText>
      </w:r>
      <w:r w:rsidRPr="002A61A1">
        <w:rPr>
          <w:rStyle w:val="Hyperlink"/>
          <w:sz w:val="24"/>
          <w:szCs w:val="24"/>
        </w:rPr>
        <w:instrText>*PRISILLA6369s@gmail.com</w:instrText>
      </w:r>
      <w:r>
        <w:rPr>
          <w:rStyle w:val="Hyperlink"/>
          <w:sz w:val="24"/>
          <w:szCs w:val="24"/>
        </w:rPr>
        <w:instrText xml:space="preserve">" </w:instrText>
      </w:r>
      <w:r>
        <w:rPr>
          <w:rStyle w:val="Hyperlink"/>
          <w:sz w:val="24"/>
          <w:szCs w:val="24"/>
        </w:rPr>
        <w:fldChar w:fldCharType="separate"/>
      </w:r>
      <w:r w:rsidRPr="00C378B8">
        <w:rPr>
          <w:rStyle w:val="Hyperlink"/>
          <w:sz w:val="24"/>
          <w:szCs w:val="24"/>
        </w:rPr>
        <w:t>*PRISILLA6369s@gmail.com</w:t>
      </w:r>
      <w:r>
        <w:rPr>
          <w:rStyle w:val="Hyperlink"/>
          <w:sz w:val="24"/>
          <w:szCs w:val="24"/>
        </w:rPr>
        <w:fldChar w:fldCharType="end"/>
      </w:r>
    </w:p>
    <w:p w14:paraId="66BDB4D0" w14:textId="10959059" w:rsidR="00517AB1" w:rsidRP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*</w:t>
      </w:r>
      <w:r w:rsidR="00BC2D1C">
        <w:rPr>
          <w:sz w:val="24"/>
          <w:szCs w:val="24"/>
        </w:rPr>
        <w:t>9790123456</w:t>
      </w:r>
      <w:r>
        <w:rPr>
          <w:sz w:val="24"/>
          <w:szCs w:val="24"/>
        </w:rPr>
        <w:t xml:space="preserve"> </w:t>
      </w:r>
    </w:p>
    <w:sectPr w:rsidR="00517AB1" w:rsidRPr="00517AB1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E9A13" w14:textId="77777777" w:rsidR="005F4D8C" w:rsidRDefault="005F4D8C" w:rsidP="000C45FF">
      <w:r>
        <w:separator/>
      </w:r>
    </w:p>
  </w:endnote>
  <w:endnote w:type="continuationSeparator" w:id="0">
    <w:p w14:paraId="27BEBE83" w14:textId="77777777" w:rsidR="005F4D8C" w:rsidRDefault="005F4D8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2668B" w14:textId="77777777" w:rsidR="005F4D8C" w:rsidRDefault="005F4D8C" w:rsidP="000C45FF">
      <w:r>
        <w:separator/>
      </w:r>
    </w:p>
  </w:footnote>
  <w:footnote w:type="continuationSeparator" w:id="0">
    <w:p w14:paraId="62126A9D" w14:textId="77777777" w:rsidR="005F4D8C" w:rsidRDefault="005F4D8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EFED5" w14:textId="77777777"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8AD2CF4" wp14:editId="36A2677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07B63"/>
    <w:multiLevelType w:val="hybridMultilevel"/>
    <w:tmpl w:val="0974F23C"/>
    <w:lvl w:ilvl="0" w:tplc="6494EA8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8C7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84A6C"/>
    <w:rsid w:val="002A61A1"/>
    <w:rsid w:val="0030481B"/>
    <w:rsid w:val="003156FC"/>
    <w:rsid w:val="003254B5"/>
    <w:rsid w:val="0037121F"/>
    <w:rsid w:val="003818C7"/>
    <w:rsid w:val="003A6B7D"/>
    <w:rsid w:val="003B06CA"/>
    <w:rsid w:val="004071FC"/>
    <w:rsid w:val="00445947"/>
    <w:rsid w:val="004813B3"/>
    <w:rsid w:val="00496591"/>
    <w:rsid w:val="004C63E4"/>
    <w:rsid w:val="004D3011"/>
    <w:rsid w:val="00517AB1"/>
    <w:rsid w:val="005262AC"/>
    <w:rsid w:val="005E39D5"/>
    <w:rsid w:val="005F4D8C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D76E2"/>
    <w:rsid w:val="00B20152"/>
    <w:rsid w:val="00B359E4"/>
    <w:rsid w:val="00B57D98"/>
    <w:rsid w:val="00B70850"/>
    <w:rsid w:val="00BC2D1C"/>
    <w:rsid w:val="00C066B6"/>
    <w:rsid w:val="00C37BA1"/>
    <w:rsid w:val="00C4674C"/>
    <w:rsid w:val="00C506CF"/>
    <w:rsid w:val="00C72BED"/>
    <w:rsid w:val="00C9578B"/>
    <w:rsid w:val="00CB0055"/>
    <w:rsid w:val="00D024CB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8330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E32D91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B3186D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952498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B3186D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C2D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A6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sacas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816BFEC6F642C4A4B3EBAEAC9D1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33714-F6B9-4F39-A89E-36D5973B35C0}"/>
      </w:docPartPr>
      <w:docPartBody>
        <w:p w:rsidR="004021F7" w:rsidRDefault="00446DDF">
          <w:pPr>
            <w:pStyle w:val="AB816BFEC6F642C4A4B3EBAEAC9D165A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DDF"/>
    <w:rsid w:val="004021F7"/>
    <w:rsid w:val="00446DDF"/>
    <w:rsid w:val="008B21CC"/>
    <w:rsid w:val="009E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3F59412E51420093B0FC487542024E">
    <w:name w:val="C83F59412E51420093B0FC487542024E"/>
  </w:style>
  <w:style w:type="paragraph" w:customStyle="1" w:styleId="E8897210FDE64363911A257243FAE311">
    <w:name w:val="E8897210FDE64363911A257243FAE311"/>
  </w:style>
  <w:style w:type="paragraph" w:customStyle="1" w:styleId="E917ECB6FE0C4F4DB2C9909AC5895A3A">
    <w:name w:val="E917ECB6FE0C4F4DB2C9909AC5895A3A"/>
  </w:style>
  <w:style w:type="paragraph" w:customStyle="1" w:styleId="2825A08C5CC54544BD68725769CB6FBF">
    <w:name w:val="2825A08C5CC54544BD68725769CB6FBF"/>
  </w:style>
  <w:style w:type="paragraph" w:customStyle="1" w:styleId="B2796AAC64E34451972494BB75B5EF05">
    <w:name w:val="B2796AAC64E34451972494BB75B5EF05"/>
  </w:style>
  <w:style w:type="paragraph" w:customStyle="1" w:styleId="2DB9553594F2432DB2C32649639A6DB8">
    <w:name w:val="2DB9553594F2432DB2C32649639A6DB8"/>
  </w:style>
  <w:style w:type="paragraph" w:customStyle="1" w:styleId="C9E7093303854A30BA7A15F04876C1F3">
    <w:name w:val="C9E7093303854A30BA7A15F04876C1F3"/>
  </w:style>
  <w:style w:type="paragraph" w:customStyle="1" w:styleId="8DCD9887A9804A00A4113DD80D893245">
    <w:name w:val="8DCD9887A9804A00A4113DD80D893245"/>
  </w:style>
  <w:style w:type="paragraph" w:customStyle="1" w:styleId="86B3E422F21B4136A433199DC10197EC">
    <w:name w:val="86B3E422F21B4136A433199DC10197EC"/>
  </w:style>
  <w:style w:type="paragraph" w:customStyle="1" w:styleId="A4F8BC56348E434A8BFA8AA6948ADAC5">
    <w:name w:val="A4F8BC56348E434A8BFA8AA6948ADAC5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D9DAB61C66DC4F28B983AAEF7F3FE6E1">
    <w:name w:val="D9DAB61C66DC4F28B983AAEF7F3FE6E1"/>
  </w:style>
  <w:style w:type="paragraph" w:customStyle="1" w:styleId="C9331064520D467396A9E8999115FD69">
    <w:name w:val="C9331064520D467396A9E8999115FD69"/>
  </w:style>
  <w:style w:type="paragraph" w:customStyle="1" w:styleId="2B5FABD7610640E59D10B03685EB7850">
    <w:name w:val="2B5FABD7610640E59D10B03685EB7850"/>
  </w:style>
  <w:style w:type="paragraph" w:customStyle="1" w:styleId="027F92F45B9840FA919E58FC7F8E04D4">
    <w:name w:val="027F92F45B9840FA919E58FC7F8E04D4"/>
  </w:style>
  <w:style w:type="paragraph" w:customStyle="1" w:styleId="2FC24539BD2749ADAD3E189ED43D8E39">
    <w:name w:val="2FC24539BD2749ADAD3E189ED43D8E39"/>
  </w:style>
  <w:style w:type="paragraph" w:customStyle="1" w:styleId="CF53D9A4441742E8B26E429B21809C36">
    <w:name w:val="CF53D9A4441742E8B26E429B21809C36"/>
  </w:style>
  <w:style w:type="paragraph" w:customStyle="1" w:styleId="AB816BFEC6F642C4A4B3EBAEAC9D165A">
    <w:name w:val="AB816BFEC6F642C4A4B3EBAEAC9D165A"/>
  </w:style>
  <w:style w:type="paragraph" w:customStyle="1" w:styleId="3AB663F4717E4A93AF126A06D3DCCD65">
    <w:name w:val="3AB663F4717E4A93AF126A06D3DCCD65"/>
  </w:style>
  <w:style w:type="paragraph" w:customStyle="1" w:styleId="96E8581939D84099834306ABAD92BE3E">
    <w:name w:val="96E8581939D84099834306ABAD92BE3E"/>
  </w:style>
  <w:style w:type="paragraph" w:customStyle="1" w:styleId="B8F05E00B0BD4D0EB11369FF40E6BC23">
    <w:name w:val="B8F05E00B0BD4D0EB11369FF40E6BC23"/>
  </w:style>
  <w:style w:type="paragraph" w:customStyle="1" w:styleId="77FC8CAEA2B141AF8EF1FCB7BBDC1E94">
    <w:name w:val="77FC8CAEA2B141AF8EF1FCB7BBDC1E94"/>
  </w:style>
  <w:style w:type="paragraph" w:customStyle="1" w:styleId="AE5C5B5F874744948D50A4D2C4627E53">
    <w:name w:val="AE5C5B5F874744948D50A4D2C4627E53"/>
  </w:style>
  <w:style w:type="paragraph" w:customStyle="1" w:styleId="68DCA97A52DE40D891280DE7B954AC10">
    <w:name w:val="68DCA97A52DE40D891280DE7B954AC10"/>
  </w:style>
  <w:style w:type="paragraph" w:customStyle="1" w:styleId="89821FF32D6F4DE180ADB19251F5DBBD">
    <w:name w:val="89821FF32D6F4DE180ADB19251F5DBBD"/>
  </w:style>
  <w:style w:type="paragraph" w:customStyle="1" w:styleId="45CB1218A71D4144988EF3794D0E0591">
    <w:name w:val="45CB1218A71D4144988EF3794D0E0591"/>
  </w:style>
  <w:style w:type="paragraph" w:customStyle="1" w:styleId="FF90A4C62173424697A62696D4E98748">
    <w:name w:val="FF90A4C62173424697A62696D4E98748"/>
  </w:style>
  <w:style w:type="paragraph" w:customStyle="1" w:styleId="380DA34B65354FF88BFF0C0716A69448">
    <w:name w:val="380DA34B65354FF88BFF0C0716A69448"/>
  </w:style>
  <w:style w:type="paragraph" w:customStyle="1" w:styleId="A96B468F138A42DEBF8A56387CCA81B6">
    <w:name w:val="A96B468F138A42DEBF8A56387CCA81B6"/>
  </w:style>
  <w:style w:type="paragraph" w:customStyle="1" w:styleId="9CBBDFD37F7047D9AA3171DDC423A469">
    <w:name w:val="9CBBDFD37F7047D9AA3171DDC423A469"/>
  </w:style>
  <w:style w:type="paragraph" w:customStyle="1" w:styleId="86772D9C1CAF422391E90DE646B0746C">
    <w:name w:val="86772D9C1CAF422391E90DE646B0746C"/>
  </w:style>
  <w:style w:type="paragraph" w:customStyle="1" w:styleId="AF14A75397C0450C80357956E8D8180F">
    <w:name w:val="AF14A75397C0450C80357956E8D8180F"/>
  </w:style>
  <w:style w:type="paragraph" w:customStyle="1" w:styleId="F9FEF18791294F19B3E9CE3E97EB542D">
    <w:name w:val="F9FEF18791294F19B3E9CE3E97EB542D"/>
  </w:style>
  <w:style w:type="paragraph" w:customStyle="1" w:styleId="F186B80E8D834DC48B6B0AF7492DA152">
    <w:name w:val="F186B80E8D834DC48B6B0AF7492DA152"/>
  </w:style>
  <w:style w:type="paragraph" w:customStyle="1" w:styleId="F30C1C77E6AB424497C5CBBED70F6051">
    <w:name w:val="F30C1C77E6AB424497C5CBBED70F6051"/>
  </w:style>
  <w:style w:type="paragraph" w:customStyle="1" w:styleId="76FFB2BEF65B48EBB68417F10DDA5C89">
    <w:name w:val="76FFB2BEF65B48EBB68417F10DDA5C89"/>
  </w:style>
  <w:style w:type="paragraph" w:customStyle="1" w:styleId="CC17B9C2AD394672B5743D2A543B28EE">
    <w:name w:val="CC17B9C2AD394672B5743D2A543B28EE"/>
  </w:style>
  <w:style w:type="paragraph" w:customStyle="1" w:styleId="EE885ABA15D843618AA86BEDEFFAB8DC">
    <w:name w:val="EE885ABA15D843618AA86BEDEFFAB8DC"/>
  </w:style>
  <w:style w:type="paragraph" w:customStyle="1" w:styleId="5978A676E16044CF968DF57CDA69645E">
    <w:name w:val="5978A676E16044CF968DF57CDA69645E"/>
  </w:style>
  <w:style w:type="paragraph" w:customStyle="1" w:styleId="4E6D6AA950EE4BDD8B8CE265B7E54B0F">
    <w:name w:val="4E6D6AA950EE4BDD8B8CE265B7E54B0F"/>
  </w:style>
  <w:style w:type="paragraph" w:customStyle="1" w:styleId="80CC2841F178400FAC7E6DD11AFE38CA">
    <w:name w:val="80CC2841F178400FAC7E6DD11AFE38C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F1B4F0B3646495CB2AC7739AFA298D8">
    <w:name w:val="7F1B4F0B3646495CB2AC7739AFA298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BD8E51-517C-4C98-A4FA-59FE5701A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2023-10-26T15:38:00Z</dcterms:created>
  <dcterms:modified xsi:type="dcterms:W3CDTF">2023-10-26T19:46:00Z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